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F9FC" w14:textId="77777777" w:rsidR="007F4836" w:rsidRDefault="00BB3BFB" w:rsidP="009F51BA">
      <w:r>
        <w:t>Su, Jiacheng</w:t>
      </w:r>
    </w:p>
    <w:p w14:paraId="07651C0E" w14:textId="652D4683" w:rsidR="002A7B04" w:rsidRDefault="009072C6" w:rsidP="009F51BA">
      <w:r>
        <w:t>Independent Study</w:t>
      </w:r>
    </w:p>
    <w:p w14:paraId="4CF200F4" w14:textId="19AF8BF4" w:rsidR="00BB3BFB" w:rsidRDefault="009072C6" w:rsidP="009F51BA">
      <w:r>
        <w:t>Demand Response</w:t>
      </w:r>
    </w:p>
    <w:p w14:paraId="7B1B6F7F" w14:textId="77777777" w:rsidR="002A7B04" w:rsidRDefault="002A7B04" w:rsidP="009F51BA">
      <w:r>
        <w:fldChar w:fldCharType="begin"/>
      </w:r>
      <w:r>
        <w:instrText xml:space="preserve"> CREATEDATE \@ "</w:instrText>
      </w:r>
      <w:r w:rsidR="00A9501C">
        <w:rPr>
          <w:rFonts w:hint="eastAsia"/>
        </w:rPr>
        <w:instrText>d</w:instrText>
      </w:r>
      <w:r w:rsidR="00A9501C">
        <w:instrText xml:space="preserve"> </w:instrText>
      </w:r>
      <w:r>
        <w:instrText xml:space="preserve">MMMM yyyy" \* MERGEFORMAT </w:instrText>
      </w:r>
      <w:r>
        <w:fldChar w:fldCharType="separate"/>
      </w:r>
      <w:r w:rsidR="009072C6">
        <w:rPr>
          <w:noProof/>
        </w:rPr>
        <w:t>2 August 2024</w:t>
      </w:r>
      <w:r>
        <w:fldChar w:fldCharType="end"/>
      </w:r>
    </w:p>
    <w:p w14:paraId="669159B0" w14:textId="14338575" w:rsidR="00BB3BFB" w:rsidRPr="00BB3BFB" w:rsidRDefault="00BB3BFB" w:rsidP="009F51BA">
      <w:r>
        <w:t xml:space="preserve">Instructor: </w:t>
      </w:r>
      <w:r w:rsidR="009072C6">
        <w:t>Prof. Nathan Phillips</w:t>
      </w:r>
    </w:p>
    <w:p w14:paraId="036F95A7" w14:textId="51501513" w:rsidR="009072C6" w:rsidRDefault="009072C6" w:rsidP="009072C6">
      <w:pPr>
        <w:spacing w:line="480" w:lineRule="auto"/>
        <w:jc w:val="center"/>
        <w:rPr>
          <w:rFonts w:hint="eastAsia"/>
        </w:rPr>
      </w:pPr>
      <w:r>
        <w:t>Paper</w:t>
      </w:r>
    </w:p>
    <w:p w14:paraId="713C41D5" w14:textId="36B4DCB0" w:rsidR="009072C6" w:rsidRDefault="009072C6" w:rsidP="009072C6">
      <w:pPr>
        <w:pStyle w:val="a9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M</w:t>
      </w:r>
      <w:r>
        <w:t>ethods</w:t>
      </w:r>
    </w:p>
    <w:p w14:paraId="53831B49" w14:textId="5DDA9D54" w:rsidR="009072C6" w:rsidRDefault="009072C6" w:rsidP="009072C6">
      <w:pPr>
        <w:pStyle w:val="a9"/>
        <w:numPr>
          <w:ilvl w:val="1"/>
          <w:numId w:val="1"/>
        </w:numPr>
        <w:spacing w:line="480" w:lineRule="auto"/>
        <w:ind w:firstLineChars="0"/>
        <w:jc w:val="left"/>
      </w:pPr>
      <w:r>
        <w:t>Obtaining images</w:t>
      </w:r>
    </w:p>
    <w:p w14:paraId="26D2965B" w14:textId="6FBBBA70" w:rsidR="009072C6" w:rsidRDefault="009072C6" w:rsidP="009072C6">
      <w:pPr>
        <w:pStyle w:val="a9"/>
        <w:numPr>
          <w:ilvl w:val="1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P</w:t>
      </w:r>
      <w:r>
        <w:t>rocessing Data</w:t>
      </w:r>
    </w:p>
    <w:p w14:paraId="0FEC44F0" w14:textId="5ED5CB1D" w:rsidR="009072C6" w:rsidRDefault="009072C6" w:rsidP="009072C6">
      <w:pPr>
        <w:pStyle w:val="a9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R</w:t>
      </w:r>
      <w:r>
        <w:t>esults</w:t>
      </w:r>
    </w:p>
    <w:p w14:paraId="4ADE095A" w14:textId="45C7D11B" w:rsidR="009072C6" w:rsidRDefault="009072C6" w:rsidP="009072C6">
      <w:pPr>
        <w:pStyle w:val="a9"/>
        <w:numPr>
          <w:ilvl w:val="1"/>
          <w:numId w:val="1"/>
        </w:numPr>
        <w:spacing w:line="480" w:lineRule="auto"/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>
        <w:t>ccuracy</w:t>
      </w:r>
    </w:p>
    <w:p w14:paraId="0D434576" w14:textId="4AF3BB91" w:rsidR="002A7B04" w:rsidRDefault="002A7B04" w:rsidP="00D47178">
      <w:pPr>
        <w:spacing w:line="480" w:lineRule="auto"/>
        <w:ind w:firstLine="720"/>
        <w:jc w:val="left"/>
      </w:pPr>
      <w:r>
        <w:t>Fast foxes jump</w:t>
      </w:r>
      <w:r w:rsidR="00A9501C">
        <w:t xml:space="preserve"> </w:t>
      </w:r>
      <w:r>
        <w:t>over the lazy brown dog. Fast foxes jump over the lazy brown dog. Fast foxes jump over the lazy brown dog.</w:t>
      </w:r>
      <w:r w:rsidRPr="002A7B04">
        <w:t xml:space="preserve"> </w:t>
      </w:r>
      <w:r>
        <w:t>Fast foxes jump over the lazy brown dog.</w:t>
      </w:r>
      <w:r w:rsidRPr="002A7B04">
        <w:t xml:space="preserve"> </w:t>
      </w:r>
      <w:r>
        <w:t>Fast foxes jump over the lazy brown dog.</w:t>
      </w:r>
      <w:r w:rsidRPr="002A7B04">
        <w:t xml:space="preserve"> </w:t>
      </w:r>
      <w:r>
        <w:t>Fast foxes jump over the lazy brown dog.</w:t>
      </w:r>
      <w:r w:rsidRPr="002A7B04">
        <w:t xml:space="preserve"> </w:t>
      </w:r>
      <w:r>
        <w:t>Fast foxes jump over the lazy brown dog.</w:t>
      </w:r>
      <w:r w:rsidRPr="002A7B04">
        <w:t xml:space="preserve"> </w:t>
      </w:r>
      <w:r>
        <w:t>Fast foxes jump over the lazy brown dog.</w:t>
      </w:r>
    </w:p>
    <w:p w14:paraId="68CC81BA" w14:textId="77777777" w:rsidR="002A7B04" w:rsidRPr="002A7B04" w:rsidRDefault="002A7B04" w:rsidP="00D47178">
      <w:pPr>
        <w:spacing w:line="480" w:lineRule="auto"/>
        <w:ind w:firstLine="720"/>
        <w:jc w:val="left"/>
      </w:pPr>
      <w:r>
        <w:t>Fast foxes jump over the lazy brown dog.</w:t>
      </w:r>
      <w:r w:rsidRPr="002A7B04">
        <w:t xml:space="preserve"> </w:t>
      </w:r>
      <w:r>
        <w:t>Fast foxes jump over the lazy brown dog.</w:t>
      </w:r>
      <w:r w:rsidRPr="002A7B04">
        <w:t xml:space="preserve"> </w:t>
      </w:r>
      <w:r>
        <w:t>Fast foxes jump over the lazy brown dog.</w:t>
      </w:r>
      <w:r w:rsidRPr="002A7B04">
        <w:t xml:space="preserve"> </w:t>
      </w:r>
      <w:r>
        <w:t>Fast foxes jump over the lazy brown dog.</w:t>
      </w:r>
      <w:r w:rsidRPr="002A7B04">
        <w:t xml:space="preserve"> </w:t>
      </w:r>
      <w:r>
        <w:t>Fast foxes jump over the lazy brown dog.</w:t>
      </w:r>
      <w:r w:rsidRPr="002A7B04">
        <w:t xml:space="preserve"> </w:t>
      </w:r>
      <w:r>
        <w:t>Fast foxes jump over the lazy brown dog.</w:t>
      </w:r>
    </w:p>
    <w:p w14:paraId="0899AFD0" w14:textId="77777777" w:rsidR="002A7B04" w:rsidRDefault="002A7B04" w:rsidP="002A7B04">
      <w:pPr>
        <w:spacing w:line="480" w:lineRule="auto"/>
        <w:rPr>
          <w:rFonts w:hint="eastAsia"/>
        </w:rPr>
      </w:pPr>
    </w:p>
    <w:p w14:paraId="0AFA7FFA" w14:textId="77777777" w:rsidR="004D48E8" w:rsidRDefault="004D48E8" w:rsidP="002A7B04">
      <w:pPr>
        <w:spacing w:line="480" w:lineRule="auto"/>
      </w:pPr>
    </w:p>
    <w:p w14:paraId="470C6340" w14:textId="77777777" w:rsidR="002A7B04" w:rsidRDefault="002A7B04">
      <w:pPr>
        <w:widowControl/>
        <w:jc w:val="left"/>
      </w:pPr>
      <w:r>
        <w:br w:type="page"/>
      </w:r>
    </w:p>
    <w:sectPr w:rsidR="002A7B04" w:rsidSect="00827CEE">
      <w:headerReference w:type="default" r:id="rId8"/>
      <w:pgSz w:w="12240" w:h="15840"/>
      <w:pgMar w:top="1440" w:right="1440" w:bottom="1440" w:left="1440" w:header="72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D9E4" w14:textId="77777777" w:rsidR="00693E2C" w:rsidRDefault="00693E2C" w:rsidP="002A7B04">
      <w:r>
        <w:separator/>
      </w:r>
    </w:p>
  </w:endnote>
  <w:endnote w:type="continuationSeparator" w:id="0">
    <w:p w14:paraId="5180D8D7" w14:textId="77777777" w:rsidR="00693E2C" w:rsidRDefault="00693E2C" w:rsidP="002A7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E569" w14:textId="77777777" w:rsidR="00693E2C" w:rsidRDefault="00693E2C" w:rsidP="002A7B04">
      <w:r>
        <w:separator/>
      </w:r>
    </w:p>
  </w:footnote>
  <w:footnote w:type="continuationSeparator" w:id="0">
    <w:p w14:paraId="5096E3BD" w14:textId="77777777" w:rsidR="00693E2C" w:rsidRDefault="00693E2C" w:rsidP="002A7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153E" w14:textId="77777777" w:rsidR="002A7B04" w:rsidRPr="002A7B04" w:rsidRDefault="002A7B04" w:rsidP="002A7B04">
    <w:pPr>
      <w:pStyle w:val="a3"/>
      <w:wordWrap w:val="0"/>
      <w:jc w:val="right"/>
      <w:rPr>
        <w:sz w:val="24"/>
        <w:szCs w:val="24"/>
      </w:rPr>
    </w:pPr>
    <w:r>
      <w:rPr>
        <w:rFonts w:hint="eastAsia"/>
        <w:sz w:val="24"/>
        <w:szCs w:val="24"/>
      </w:rPr>
      <w:t>S</w:t>
    </w:r>
    <w:r>
      <w:rPr>
        <w:sz w:val="24"/>
        <w:szCs w:val="24"/>
      </w:rPr>
      <w:t xml:space="preserve">u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\* MERGEFORMAT 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922D6"/>
    <w:multiLevelType w:val="multilevel"/>
    <w:tmpl w:val="C5083FEC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9782A4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5704C0A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C6"/>
    <w:rsid w:val="00017E3C"/>
    <w:rsid w:val="000C7F8D"/>
    <w:rsid w:val="00127169"/>
    <w:rsid w:val="00232D00"/>
    <w:rsid w:val="002A7B04"/>
    <w:rsid w:val="003D2D77"/>
    <w:rsid w:val="003F5D40"/>
    <w:rsid w:val="004D48E8"/>
    <w:rsid w:val="00693E2C"/>
    <w:rsid w:val="006A5AF1"/>
    <w:rsid w:val="006B3772"/>
    <w:rsid w:val="006E664F"/>
    <w:rsid w:val="007F4836"/>
    <w:rsid w:val="00827CEE"/>
    <w:rsid w:val="00844A5B"/>
    <w:rsid w:val="0089734C"/>
    <w:rsid w:val="009072C6"/>
    <w:rsid w:val="009F51BA"/>
    <w:rsid w:val="00A9501C"/>
    <w:rsid w:val="00B7472F"/>
    <w:rsid w:val="00BB3BFB"/>
    <w:rsid w:val="00D24389"/>
    <w:rsid w:val="00D47178"/>
    <w:rsid w:val="00F50E4A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1BBEE"/>
  <w15:chartTrackingRefBased/>
  <w15:docId w15:val="{E8C567C2-799C-DF42-A132-7A10F808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="Times New Roman (正文 CS 字体)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8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B0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B3BF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B3BFB"/>
  </w:style>
  <w:style w:type="paragraph" w:styleId="a9">
    <w:name w:val="List Paragraph"/>
    <w:basedOn w:val="a"/>
    <w:uiPriority w:val="34"/>
    <w:qFormat/>
    <w:rsid w:val="009072C6"/>
    <w:pPr>
      <w:ind w:firstLineChars="200" w:firstLine="420"/>
    </w:pPr>
  </w:style>
  <w:style w:type="numbering" w:customStyle="1" w:styleId="1">
    <w:name w:val="当前列表1"/>
    <w:uiPriority w:val="99"/>
    <w:rsid w:val="009072C6"/>
    <w:pPr>
      <w:numPr>
        <w:numId w:val="2"/>
      </w:numPr>
    </w:pPr>
  </w:style>
  <w:style w:type="numbering" w:customStyle="1" w:styleId="2">
    <w:name w:val="当前列表2"/>
    <w:uiPriority w:val="99"/>
    <w:rsid w:val="009072C6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ns/Library/Group%20Containers/UBF8T346G9.Office/User%20Content.localized/Templates.localized/&#22522;&#26412;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2C687F95-D609-EC44-B1C3-1B9AEB7B1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基本论文.dotx</Template>
  <TotalTime>5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Jiacheng</dc:creator>
  <cp:keywords/>
  <dc:description/>
  <cp:lastModifiedBy>Su, Jiacheng</cp:lastModifiedBy>
  <cp:revision>1</cp:revision>
  <dcterms:created xsi:type="dcterms:W3CDTF">2024-08-02T04:56:00Z</dcterms:created>
  <dcterms:modified xsi:type="dcterms:W3CDTF">2024-08-02T05:05:00Z</dcterms:modified>
</cp:coreProperties>
</file>